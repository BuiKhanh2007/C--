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45F1" w14:textId="77777777" w:rsidR="00196B28" w:rsidRPr="004C37D0" w:rsidRDefault="007F0E7E" w:rsidP="00926BF5">
      <w:pPr>
        <w:pStyle w:val="Heading1"/>
        <w:spacing w:before="120" w:after="120" w:line="276" w:lineRule="auto"/>
        <w:jc w:val="both"/>
        <w:rPr>
          <w:rFonts w:ascii="Times New Roman" w:hAnsi="Times New Roman" w:cs="Times New Roman"/>
          <w:b/>
          <w:color w:val="ED7D31" w:themeColor="accent2"/>
          <w:sz w:val="40"/>
          <w:szCs w:val="28"/>
        </w:rPr>
      </w:pPr>
      <w:r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>ẢNH HOA</w:t>
      </w:r>
      <w:r w:rsidR="00196B28" w:rsidRPr="004C37D0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ab/>
      </w:r>
      <w:r w:rsidR="00196B28" w:rsidRPr="004C37D0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ab/>
      </w:r>
      <w:r w:rsidR="00196B28" w:rsidRPr="004C37D0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ab/>
      </w:r>
      <w:r w:rsidR="00926BF5" w:rsidRPr="004C37D0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ab/>
      </w:r>
      <w:r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ab/>
      </w:r>
      <w:r w:rsidR="00196B28" w:rsidRPr="004C37D0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 xml:space="preserve">Tên file: </w:t>
      </w:r>
      <w:r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>FLOWERS</w:t>
      </w:r>
      <w:r w:rsidR="00196B28" w:rsidRPr="004C37D0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>.CPP</w:t>
      </w:r>
    </w:p>
    <w:p w14:paraId="3B963388" w14:textId="77777777" w:rsidR="00A86A1E" w:rsidRDefault="00A86A1E" w:rsidP="00A86A1E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r w:rsidRPr="007F0E7E">
        <w:rPr>
          <w:rFonts w:cs="Times New Roman"/>
          <w:color w:val="000000"/>
          <w:szCs w:val="28"/>
        </w:rPr>
        <w:t xml:space="preserve">Steve có nhiệm vụ trang trí lối vào vườn thực vật của trường. Với sự lựa chọn công phu và chăm sóc chu đáo cả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r w:rsidRPr="007F0E7E">
        <w:rPr>
          <w:rFonts w:cs="Times New Roman"/>
          <w:color w:val="000000"/>
          <w:szCs w:val="28"/>
        </w:rPr>
        <w:t xml:space="preserve">bụi hoa chạy dọc theo đường thẳng dẫn tới vườn đều sống và nở hoa đồng thời, trông rất hấp dẫn. Bụi thứ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i </w:t>
      </w:r>
      <w:r w:rsidRPr="007F0E7E">
        <w:rPr>
          <w:rFonts w:cs="Times New Roman"/>
          <w:color w:val="000000"/>
          <w:szCs w:val="28"/>
        </w:rPr>
        <w:t xml:space="preserve">tính từ đầu đường là loại hoa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i</w:t>
      </w:r>
      <w:r w:rsidRPr="007F0E7E">
        <w:rPr>
          <w:rFonts w:cs="Times New Roman"/>
          <w:color w:val="000000"/>
          <w:szCs w:val="28"/>
        </w:rPr>
        <w:t xml:space="preserve">,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i </w:t>
      </w:r>
      <w:r w:rsidRPr="007F0E7E">
        <w:rPr>
          <w:rFonts w:cs="Times New Roman"/>
          <w:color w:val="000000"/>
          <w:szCs w:val="28"/>
        </w:rPr>
        <w:t xml:space="preserve">= 1 </w:t>
      </w:r>
      <w:r w:rsidRPr="007F0E7E">
        <w:rPr>
          <w:rFonts w:ascii="Antique Olive" w:hAnsi="Antique Olive" w:cs="Antique Olive"/>
          <w:color w:val="000000"/>
          <w:szCs w:val="28"/>
        </w:rPr>
        <w:t xml:space="preserve">÷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n</w:t>
      </w:r>
      <w:r w:rsidRPr="007F0E7E">
        <w:rPr>
          <w:rFonts w:cs="Times New Roman"/>
          <w:color w:val="000000"/>
          <w:szCs w:val="28"/>
        </w:rPr>
        <w:t xml:space="preserve">. Các bạn trong trường thường đến đứng trước luống hoa chụp ảnh đưa lên facebook. Theo kinh nghiệm của Steve, muốn được nhiều người like thì phần luống hoa nền ở đằng sau phải không chứa 3 bụi hoa liên tiếp cùng loại và Steve đưa lên trang Web của trường </w:t>
      </w:r>
      <w:r>
        <w:rPr>
          <w:rFonts w:cs="Times New Roman"/>
          <w:color w:val="000000"/>
          <w:szCs w:val="28"/>
        </w:rPr>
        <w:t>độ dài của</w:t>
      </w:r>
      <w:r w:rsidRPr="007F0E7E">
        <w:rPr>
          <w:rFonts w:cs="Times New Roman"/>
          <w:color w:val="000000"/>
          <w:szCs w:val="28"/>
        </w:rPr>
        <w:t xml:space="preserve"> đoạn</w:t>
      </w:r>
      <w:r>
        <w:rPr>
          <w:rFonts w:cs="Times New Roman"/>
          <w:color w:val="000000"/>
          <w:szCs w:val="28"/>
        </w:rPr>
        <w:t xml:space="preserve"> luống hoa</w:t>
      </w:r>
      <w:r w:rsidRPr="007F0E7E">
        <w:rPr>
          <w:rFonts w:cs="Times New Roman"/>
          <w:color w:val="000000"/>
          <w:szCs w:val="28"/>
        </w:rPr>
        <w:t xml:space="preserve"> dài nhất nên đưa vào khung hình khi chụp ảnh. </w:t>
      </w:r>
    </w:p>
    <w:p w14:paraId="0C43BD3B" w14:textId="77777777" w:rsidR="00A86A1E" w:rsidRPr="007F0E7E" w:rsidRDefault="00A86A1E" w:rsidP="00A86A1E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r w:rsidRPr="007F0E7E">
        <w:rPr>
          <w:rFonts w:cs="Times New Roman"/>
          <w:noProof/>
          <w:color w:val="000000"/>
          <w:szCs w:val="28"/>
        </w:rPr>
        <w:drawing>
          <wp:inline distT="0" distB="0" distL="0" distR="0" wp14:anchorId="7E55497D" wp14:editId="28F14004">
            <wp:extent cx="6172200" cy="16876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253A" w14:textId="77777777" w:rsidR="00A86A1E" w:rsidRPr="007F0E7E" w:rsidRDefault="00A86A1E" w:rsidP="00A86A1E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r w:rsidRPr="007F0E7E">
        <w:rPr>
          <w:rFonts w:cs="Times New Roman"/>
          <w:color w:val="000000"/>
          <w:szCs w:val="28"/>
        </w:rPr>
        <w:t xml:space="preserve">Hãy xác định </w:t>
      </w:r>
      <w:r>
        <w:rPr>
          <w:rFonts w:cs="Times New Roman"/>
          <w:color w:val="000000"/>
          <w:szCs w:val="28"/>
        </w:rPr>
        <w:t>độ dài của</w:t>
      </w:r>
      <w:r w:rsidRPr="007F0E7E">
        <w:rPr>
          <w:rFonts w:cs="Times New Roman"/>
          <w:color w:val="000000"/>
          <w:szCs w:val="28"/>
        </w:rPr>
        <w:t xml:space="preserve"> đoạn</w:t>
      </w:r>
      <w:r>
        <w:rPr>
          <w:rFonts w:cs="Times New Roman"/>
          <w:color w:val="000000"/>
          <w:szCs w:val="28"/>
        </w:rPr>
        <w:t xml:space="preserve"> luống hoa</w:t>
      </w:r>
      <w:r w:rsidRPr="007F0E7E">
        <w:rPr>
          <w:rFonts w:cs="Times New Roman"/>
          <w:color w:val="000000"/>
          <w:szCs w:val="28"/>
        </w:rPr>
        <w:t xml:space="preserve"> dài nhất được nêu trong trang Web.</w:t>
      </w:r>
    </w:p>
    <w:p w14:paraId="4903DCAA" w14:textId="77777777" w:rsidR="00A86A1E" w:rsidRPr="007F0E7E" w:rsidRDefault="00A86A1E" w:rsidP="00A86A1E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r w:rsidRPr="007F0E7E">
        <w:rPr>
          <w:rFonts w:cs="Times New Roman"/>
          <w:b/>
          <w:bCs/>
          <w:i/>
          <w:iCs/>
          <w:color w:val="000000"/>
          <w:szCs w:val="28"/>
        </w:rPr>
        <w:t xml:space="preserve">Dữ liệu: </w:t>
      </w:r>
      <w:r w:rsidRPr="007F0E7E">
        <w:rPr>
          <w:rFonts w:cs="Times New Roman"/>
          <w:color w:val="000000"/>
          <w:szCs w:val="28"/>
        </w:rPr>
        <w:t xml:space="preserve">Vào từ file văn bản </w:t>
      </w:r>
      <w:r w:rsidRPr="007F0E7E">
        <w:rPr>
          <w:rFonts w:cs="Times New Roman"/>
          <w:b/>
          <w:i/>
          <w:color w:val="000000"/>
          <w:szCs w:val="28"/>
        </w:rPr>
        <w:t>FLOWERS.INP</w:t>
      </w:r>
      <w:r w:rsidRPr="007F0E7E">
        <w:rPr>
          <w:rFonts w:cs="Times New Roman"/>
          <w:color w:val="000000"/>
          <w:szCs w:val="28"/>
        </w:rPr>
        <w:t xml:space="preserve">: </w:t>
      </w:r>
    </w:p>
    <w:p w14:paraId="3435413F" w14:textId="77777777" w:rsidR="00A86A1E" w:rsidRPr="007F0E7E" w:rsidRDefault="00A86A1E" w:rsidP="00A86A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Cs w:val="28"/>
        </w:rPr>
      </w:pPr>
      <w:r w:rsidRPr="007F0E7E">
        <w:rPr>
          <w:rFonts w:ascii="Times New Roman" w:hAnsi="Times New Roman" w:cs="Times New Roman"/>
          <w:color w:val="000000"/>
          <w:szCs w:val="28"/>
        </w:rPr>
        <w:t xml:space="preserve">Dòng đầu tiên chứa một số nguyên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(1 ≤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r w:rsidRPr="007F0E7E">
        <w:rPr>
          <w:rFonts w:ascii="Times New Roman" w:hAnsi="Times New Roman" w:cs="Times New Roman"/>
          <w:color w:val="000000"/>
          <w:szCs w:val="28"/>
        </w:rPr>
        <w:t>≤ 10</w:t>
      </w:r>
      <w:r w:rsidRPr="007F0E7E">
        <w:rPr>
          <w:rFonts w:ascii="Times New Roman" w:hAnsi="Times New Roman" w:cs="Times New Roman"/>
          <w:color w:val="000000"/>
          <w:szCs w:val="28"/>
          <w:vertAlign w:val="superscript"/>
        </w:rPr>
        <w:t>5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), </w:t>
      </w:r>
    </w:p>
    <w:p w14:paraId="7A14DF68" w14:textId="77777777" w:rsidR="00A86A1E" w:rsidRPr="007F0E7E" w:rsidRDefault="00A86A1E" w:rsidP="00A86A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Cs w:val="28"/>
        </w:rPr>
      </w:pPr>
      <w:r w:rsidRPr="007F0E7E">
        <w:rPr>
          <w:rFonts w:ascii="Times New Roman" w:hAnsi="Times New Roman" w:cs="Times New Roman"/>
          <w:color w:val="000000"/>
          <w:szCs w:val="28"/>
        </w:rPr>
        <w:t xml:space="preserve">Dòng thứ 2 chứa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số nguyên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1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,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2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, . . .,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n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 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(1 ≤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i</w:t>
      </w:r>
      <w:r w:rsidRPr="007F0E7E">
        <w:rPr>
          <w:rFonts w:ascii="Times New Roman" w:hAnsi="Times New Roman" w:cs="Times New Roman"/>
          <w:color w:val="000000"/>
          <w:szCs w:val="28"/>
        </w:rPr>
        <w:t>, ≤ 10</w:t>
      </w:r>
      <w:r w:rsidRPr="007F0E7E">
        <w:rPr>
          <w:rFonts w:ascii="Times New Roman" w:hAnsi="Times New Roman" w:cs="Times New Roman"/>
          <w:color w:val="000000"/>
          <w:szCs w:val="28"/>
          <w:vertAlign w:val="superscript"/>
        </w:rPr>
        <w:t>9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,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i 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= 1 </w:t>
      </w:r>
      <w:r w:rsidRPr="007F0E7E">
        <w:rPr>
          <w:rFonts w:ascii="Antique Olive" w:hAnsi="Antique Olive" w:cs="Antique Olive"/>
          <w:color w:val="000000"/>
          <w:szCs w:val="28"/>
        </w:rPr>
        <w:t xml:space="preserve">÷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n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). </w:t>
      </w:r>
    </w:p>
    <w:p w14:paraId="0DCB8A9A" w14:textId="77777777" w:rsidR="00A86A1E" w:rsidRPr="007F0E7E" w:rsidRDefault="00A86A1E" w:rsidP="00A86A1E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r w:rsidRPr="007F0E7E">
        <w:rPr>
          <w:rFonts w:cs="Times New Roman"/>
          <w:b/>
          <w:bCs/>
          <w:i/>
          <w:iCs/>
          <w:color w:val="000000"/>
          <w:szCs w:val="28"/>
        </w:rPr>
        <w:t xml:space="preserve">Kết quả: </w:t>
      </w:r>
      <w:r w:rsidRPr="007F0E7E">
        <w:rPr>
          <w:rFonts w:cs="Times New Roman"/>
          <w:color w:val="000000"/>
          <w:szCs w:val="28"/>
        </w:rPr>
        <w:t xml:space="preserve">Đưa ra file văn bản </w:t>
      </w:r>
      <w:r w:rsidRPr="007F0E7E">
        <w:rPr>
          <w:rFonts w:cs="Times New Roman"/>
          <w:b/>
          <w:i/>
          <w:color w:val="000000"/>
          <w:szCs w:val="28"/>
        </w:rPr>
        <w:t>FLOWERS.OUT</w:t>
      </w:r>
      <w:r w:rsidRPr="007F0E7E">
        <w:rPr>
          <w:rFonts w:cs="Times New Roman"/>
          <w:color w:val="000000"/>
          <w:szCs w:val="28"/>
        </w:rPr>
        <w:t xml:space="preserve"> trên một dòng </w:t>
      </w:r>
      <w:r>
        <w:rPr>
          <w:rFonts w:cs="Times New Roman"/>
          <w:color w:val="000000"/>
          <w:szCs w:val="28"/>
        </w:rPr>
        <w:t>1</w:t>
      </w:r>
      <w:r w:rsidRPr="007F0E7E">
        <w:rPr>
          <w:rFonts w:cs="Times New Roman"/>
          <w:color w:val="000000"/>
          <w:szCs w:val="28"/>
        </w:rPr>
        <w:t xml:space="preserve"> số nguyên – </w:t>
      </w:r>
      <w:r>
        <w:rPr>
          <w:rFonts w:cs="Times New Roman"/>
          <w:color w:val="000000"/>
          <w:szCs w:val="28"/>
        </w:rPr>
        <w:t>độ dài của</w:t>
      </w:r>
      <w:r w:rsidRPr="007F0E7E">
        <w:rPr>
          <w:rFonts w:cs="Times New Roman"/>
          <w:color w:val="000000"/>
          <w:szCs w:val="28"/>
        </w:rPr>
        <w:t xml:space="preserve"> đoạn</w:t>
      </w:r>
      <w:r>
        <w:rPr>
          <w:rFonts w:cs="Times New Roman"/>
          <w:color w:val="000000"/>
          <w:szCs w:val="28"/>
        </w:rPr>
        <w:t xml:space="preserve"> luống hoa</w:t>
      </w:r>
      <w:r w:rsidRPr="007F0E7E">
        <w:rPr>
          <w:rFonts w:cs="Times New Roman"/>
          <w:color w:val="000000"/>
          <w:szCs w:val="28"/>
        </w:rPr>
        <w:t xml:space="preserve"> dài nhất tìm được. </w:t>
      </w:r>
    </w:p>
    <w:p w14:paraId="5490E620" w14:textId="77777777" w:rsidR="00A86A1E" w:rsidRPr="007F0E7E" w:rsidRDefault="00A86A1E" w:rsidP="00A86A1E">
      <w:pPr>
        <w:spacing w:before="120" w:after="120" w:line="276" w:lineRule="auto"/>
        <w:jc w:val="both"/>
        <w:rPr>
          <w:b/>
          <w:bCs/>
          <w:i/>
          <w:iCs/>
          <w:szCs w:val="28"/>
        </w:rPr>
      </w:pPr>
      <w:r w:rsidRPr="007F0E7E">
        <w:rPr>
          <w:rFonts w:cs="Times New Roman"/>
          <w:b/>
          <w:bCs/>
          <w:i/>
          <w:iCs/>
          <w:color w:val="000000"/>
          <w:szCs w:val="28"/>
        </w:rPr>
        <w:t>Ví dụ:</w:t>
      </w:r>
    </w:p>
    <w:tbl>
      <w:tblPr>
        <w:tblStyle w:val="TableGrid"/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3415"/>
        <w:gridCol w:w="3960"/>
      </w:tblGrid>
      <w:tr w:rsidR="00A86A1E" w14:paraId="164461CA" w14:textId="77777777" w:rsidTr="009A767B">
        <w:trPr>
          <w:jc w:val="center"/>
        </w:trPr>
        <w:tc>
          <w:tcPr>
            <w:tcW w:w="3415" w:type="dxa"/>
            <w:shd w:val="clear" w:color="auto" w:fill="9CC2E5" w:themeFill="accent1" w:themeFillTint="99"/>
          </w:tcPr>
          <w:p w14:paraId="55D92B98" w14:textId="77777777" w:rsidR="00A86A1E" w:rsidRPr="0018306A" w:rsidRDefault="00A86A1E" w:rsidP="009A767B">
            <w:pPr>
              <w:spacing w:before="120" w:after="1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FLOWERS</w:t>
            </w:r>
            <w:r w:rsidRPr="0018306A">
              <w:rPr>
                <w:b/>
                <w:szCs w:val="28"/>
              </w:rPr>
              <w:t>.INP</w:t>
            </w:r>
          </w:p>
        </w:tc>
        <w:tc>
          <w:tcPr>
            <w:tcW w:w="3960" w:type="dxa"/>
            <w:shd w:val="clear" w:color="auto" w:fill="9CC2E5" w:themeFill="accent1" w:themeFillTint="99"/>
          </w:tcPr>
          <w:p w14:paraId="076A5B7C" w14:textId="77777777" w:rsidR="00A86A1E" w:rsidRPr="0018306A" w:rsidRDefault="00A86A1E" w:rsidP="009A767B">
            <w:pPr>
              <w:spacing w:before="120" w:after="1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FLOWERS</w:t>
            </w:r>
            <w:r w:rsidRPr="0018306A">
              <w:rPr>
                <w:b/>
                <w:szCs w:val="28"/>
              </w:rPr>
              <w:t>.OUT</w:t>
            </w:r>
          </w:p>
        </w:tc>
      </w:tr>
      <w:tr w:rsidR="00A86A1E" w14:paraId="1D29EEA7" w14:textId="77777777" w:rsidTr="009A767B">
        <w:trPr>
          <w:jc w:val="center"/>
        </w:trPr>
        <w:tc>
          <w:tcPr>
            <w:tcW w:w="3415" w:type="dxa"/>
            <w:shd w:val="clear" w:color="auto" w:fill="9CC2E5" w:themeFill="accent1" w:themeFillTint="99"/>
          </w:tcPr>
          <w:p w14:paraId="58684FA2" w14:textId="77777777" w:rsidR="00A86A1E" w:rsidRPr="002D4043" w:rsidRDefault="00A86A1E" w:rsidP="009A767B">
            <w:pPr>
              <w:spacing w:before="120" w:after="120"/>
              <w:jc w:val="both"/>
              <w:rPr>
                <w:szCs w:val="28"/>
              </w:rPr>
            </w:pPr>
            <w:r w:rsidRPr="002D4043">
              <w:rPr>
                <w:szCs w:val="28"/>
              </w:rPr>
              <w:t>6</w:t>
            </w:r>
          </w:p>
          <w:p w14:paraId="34C3DE1B" w14:textId="77777777" w:rsidR="00A86A1E" w:rsidRDefault="00A86A1E" w:rsidP="009A767B">
            <w:pPr>
              <w:spacing w:before="120" w:after="120"/>
              <w:jc w:val="both"/>
              <w:rPr>
                <w:szCs w:val="28"/>
              </w:rPr>
            </w:pPr>
            <w:r w:rsidRPr="002D4043">
              <w:rPr>
                <w:szCs w:val="28"/>
              </w:rPr>
              <w:t>5 6 6 6 23 9</w:t>
            </w:r>
          </w:p>
        </w:tc>
        <w:tc>
          <w:tcPr>
            <w:tcW w:w="3960" w:type="dxa"/>
            <w:shd w:val="clear" w:color="auto" w:fill="9CC2E5" w:themeFill="accent1" w:themeFillTint="99"/>
          </w:tcPr>
          <w:p w14:paraId="592C8CFF" w14:textId="77777777" w:rsidR="00A86A1E" w:rsidRDefault="00A86A1E" w:rsidP="009A767B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</w:tbl>
    <w:p w14:paraId="4893744F" w14:textId="6CB5323D" w:rsidR="009E0635" w:rsidRPr="009E0635" w:rsidRDefault="00A86A1E" w:rsidP="00926BF5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>Giải thích: độ dài dài nhất của luống hoa là 6 6 23 9</w:t>
      </w:r>
    </w:p>
    <w:sectPr w:rsidR="009E0635" w:rsidRPr="009E0635" w:rsidSect="004C37D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6646"/>
    <w:multiLevelType w:val="hybridMultilevel"/>
    <w:tmpl w:val="D028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2AAE"/>
    <w:multiLevelType w:val="hybridMultilevel"/>
    <w:tmpl w:val="25E4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82327"/>
    <w:multiLevelType w:val="hybridMultilevel"/>
    <w:tmpl w:val="B50A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A4"/>
    <w:rsid w:val="0018306A"/>
    <w:rsid w:val="00196B28"/>
    <w:rsid w:val="002D4043"/>
    <w:rsid w:val="0038236F"/>
    <w:rsid w:val="00457E21"/>
    <w:rsid w:val="004C37D0"/>
    <w:rsid w:val="0059060F"/>
    <w:rsid w:val="005F44BE"/>
    <w:rsid w:val="006268B7"/>
    <w:rsid w:val="007F0E7E"/>
    <w:rsid w:val="008E00A4"/>
    <w:rsid w:val="00926BF5"/>
    <w:rsid w:val="009E0635"/>
    <w:rsid w:val="00A86A1E"/>
    <w:rsid w:val="00C44DC6"/>
    <w:rsid w:val="00C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34B6"/>
  <w15:chartTrackingRefBased/>
  <w15:docId w15:val="{CD3A7779-4887-43A2-A6CD-C3FB2AB7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6B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6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C\DoiTuyen1415\Duy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Vương Thành</cp:lastModifiedBy>
  <cp:revision>7</cp:revision>
  <dcterms:created xsi:type="dcterms:W3CDTF">2017-08-20T22:16:00Z</dcterms:created>
  <dcterms:modified xsi:type="dcterms:W3CDTF">2020-09-26T08:54:00Z</dcterms:modified>
</cp:coreProperties>
</file>